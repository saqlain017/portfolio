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:rsidR="003D1B71" w:rsidRDefault="000719ED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1743075" cy="174307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3683.jpg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672" cy="1743672"/>
                          </a:xfrm>
                          <a:prstGeom prst="ellipse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:rsidR="003D1B71" w:rsidRPr="0056708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color w:val="0072C7" w:themeColor="accent2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:rsidR="003D1B71" w:rsidRPr="00310F17" w:rsidRDefault="00C50E4D" w:rsidP="00C50E4D">
            <w:pPr>
              <w:pStyle w:val="Title"/>
            </w:pPr>
            <w:r>
              <w:t>Muhammad</w:t>
            </w:r>
            <w:r w:rsidR="003D1B71" w:rsidRPr="00310F17">
              <w:br/>
            </w:r>
            <w:r>
              <w:t>Saqlain</w:t>
            </w:r>
          </w:p>
        </w:tc>
        <w:bookmarkStart w:id="0" w:name="_GoBack"/>
        <w:bookmarkEnd w:id="0"/>
      </w:tr>
      <w:tr w:rsidR="003D1B71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:rsidR="003D1B71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p w:rsidR="00F660C7" w:rsidRPr="008C6C58" w:rsidRDefault="008C6C58" w:rsidP="00F660C7">
            <w:pPr>
              <w:pStyle w:val="Heading3"/>
              <w:rPr>
                <w:b/>
                <w:color w:val="0070C0"/>
                <w:u w:val="single"/>
              </w:rPr>
            </w:pPr>
            <w:r w:rsidRPr="008C6C58">
              <w:rPr>
                <w:b/>
                <w:color w:val="0070C0"/>
                <w:u w:val="single"/>
              </w:rPr>
              <w:t>Objective Statement</w:t>
            </w:r>
          </w:p>
          <w:p w:rsidR="00F660C7" w:rsidRDefault="008C6C58" w:rsidP="00F660C7">
            <w:pPr>
              <w:rPr>
                <w:rFonts w:cstheme="minorHAnsi"/>
                <w:color w:val="000000" w:themeColor="text1"/>
                <w:szCs w:val="27"/>
                <w:shd w:val="clear" w:color="auto" w:fill="FFFFFF"/>
              </w:rPr>
            </w:pPr>
            <w:r w:rsidRPr="008C6C58">
              <w:rPr>
                <w:rFonts w:cstheme="minorHAnsi"/>
                <w:color w:val="000000" w:themeColor="text1"/>
                <w:szCs w:val="27"/>
                <w:shd w:val="clear" w:color="auto" w:fill="FFFFFF"/>
              </w:rPr>
              <w:t>Energetic and Passionate professional with analytical, problem solving and decision making skills. I plan to seek career advancement and a challenging work environment that offers stimulating learning for developing my web development and data analyzing skills so that I would see myself amongst the top rated web developers and data analyst.</w:t>
            </w:r>
          </w:p>
          <w:p w:rsidR="008C6C58" w:rsidRPr="008C6C58" w:rsidRDefault="008C6C58" w:rsidP="00F660C7">
            <w:pPr>
              <w:rPr>
                <w:rFonts w:cstheme="minorHAnsi"/>
                <w:color w:val="000000" w:themeColor="text1"/>
                <w:sz w:val="18"/>
              </w:rPr>
            </w:pPr>
          </w:p>
          <w:p w:rsidR="00F660C7" w:rsidRPr="008C6C58" w:rsidRDefault="00C50E4D" w:rsidP="00F660C7">
            <w:pPr>
              <w:rPr>
                <w:b/>
                <w:color w:val="0070C0"/>
                <w:sz w:val="24"/>
                <w:u w:val="single"/>
              </w:rPr>
            </w:pPr>
            <w:r w:rsidRPr="008C6C58">
              <w:rPr>
                <w:rFonts w:ascii="Calibri" w:hAnsi="Calibri" w:cs="Calibri"/>
                <w:b/>
                <w:color w:val="0070C0"/>
                <w:sz w:val="24"/>
                <w:u w:val="single"/>
              </w:rPr>
              <w:t>Projects</w:t>
            </w:r>
          </w:p>
          <w:p w:rsidR="00C50E4D" w:rsidRPr="00F660C7" w:rsidRDefault="00C50E4D" w:rsidP="00AC6C7E">
            <w:pPr>
              <w:pStyle w:val="Dates"/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</w:pPr>
            <w:r w:rsidRPr="00F660C7"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  <w:t>Creative Agency</w:t>
            </w:r>
            <w:r w:rsidR="001B3188" w:rsidRPr="00F660C7"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  <w:t xml:space="preserve"> – </w:t>
            </w:r>
            <w:r w:rsidRPr="00F660C7"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  <w:t>Landing Page</w:t>
            </w:r>
          </w:p>
          <w:p w:rsidR="00C50E4D" w:rsidRPr="00C50E4D" w:rsidRDefault="00C50E4D" w:rsidP="00C50E4D">
            <w:r>
              <w:t>HTML5, CSS3, Bootstrap 5</w:t>
            </w:r>
          </w:p>
          <w:p w:rsidR="001B3188" w:rsidRDefault="007C0042" w:rsidP="00AC6C7E">
            <w:pPr>
              <w:pStyle w:val="Dates"/>
              <w:rPr>
                <w:rFonts w:ascii="Calibri" w:eastAsiaTheme="minorHAnsi" w:hAnsi="Calibri" w:cs="Calibri"/>
                <w:b w:val="0"/>
                <w:color w:val="auto"/>
                <w:sz w:val="22"/>
                <w:szCs w:val="24"/>
              </w:rPr>
            </w:pPr>
            <w:hyperlink r:id="rId13" w:history="1">
              <w:r w:rsidR="001B3188" w:rsidRPr="00D22630">
                <w:rPr>
                  <w:rStyle w:val="Hyperlink"/>
                  <w:rFonts w:ascii="Calibri" w:eastAsiaTheme="minorHAnsi" w:hAnsi="Calibri" w:cs="Calibri"/>
                  <w:b w:val="0"/>
                  <w:sz w:val="22"/>
                  <w:szCs w:val="24"/>
                </w:rPr>
                <w:t>https://saqlain017.github.io/Creative_Agency-Landing-Page/</w:t>
              </w:r>
            </w:hyperlink>
          </w:p>
          <w:p w:rsidR="003D1B71" w:rsidRDefault="003D1B71" w:rsidP="00AC6C7E">
            <w:pPr>
              <w:pStyle w:val="Dates"/>
              <w:rPr>
                <w:rFonts w:ascii="Calibri" w:eastAsiaTheme="minorHAnsi" w:hAnsi="Calibri" w:cs="Calibri"/>
                <w:b w:val="0"/>
                <w:color w:val="auto"/>
                <w:sz w:val="22"/>
                <w:szCs w:val="24"/>
              </w:rPr>
            </w:pPr>
          </w:p>
          <w:p w:rsidR="001B3188" w:rsidRPr="00F660C7" w:rsidRDefault="001B3188" w:rsidP="00AC6C7E">
            <w:pPr>
              <w:pStyle w:val="Dates"/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</w:pPr>
            <w:r w:rsidRPr="00F660C7">
              <w:rPr>
                <w:rFonts w:ascii="Calibri" w:eastAsiaTheme="minorHAnsi" w:hAnsi="Calibri" w:cs="Calibri"/>
                <w:b w:val="0"/>
                <w:i/>
                <w:color w:val="auto"/>
                <w:sz w:val="22"/>
                <w:szCs w:val="24"/>
              </w:rPr>
              <w:t>Computer Center – Single Page</w:t>
            </w:r>
          </w:p>
          <w:p w:rsidR="001B3188" w:rsidRPr="001B3188" w:rsidRDefault="001B3188" w:rsidP="001B3188">
            <w:r>
              <w:t>HTML5, CSS3, Bootstrap 5</w:t>
            </w:r>
          </w:p>
          <w:p w:rsidR="003D1B71" w:rsidRPr="00740017" w:rsidRDefault="007C0042" w:rsidP="00AC6C7E">
            <w:pPr>
              <w:rPr>
                <w:rFonts w:ascii="Calibri" w:hAnsi="Calibri" w:cs="Calibri"/>
              </w:rPr>
            </w:pPr>
            <w:hyperlink r:id="rId14" w:history="1">
              <w:r w:rsidR="001B3188" w:rsidRPr="001B3188">
                <w:rPr>
                  <w:rStyle w:val="Hyperlink"/>
                  <w:rFonts w:ascii="Calibri" w:eastAsiaTheme="minorHAnsi" w:hAnsi="Calibri" w:cs="Calibri"/>
                  <w:szCs w:val="24"/>
                </w:rPr>
                <w:t>https://saqlain017.github.io/IT-Centre-Front-End/</w:t>
              </w:r>
            </w:hyperlink>
          </w:p>
          <w:sdt>
            <w:sdtPr>
              <w:rPr>
                <w:rFonts w:ascii="Calibri" w:hAnsi="Calibri" w:cs="Calibri"/>
                <w:color w:val="0072C7"/>
              </w:rPr>
              <w:id w:val="-1554227259"/>
              <w:placeholder>
                <w:docPart w:val="E76FCC6CEEF84AF599213E37A747868B"/>
              </w:placeholder>
              <w:temporary/>
              <w:showingPlcHdr/>
              <w15:appearance w15:val="hidden"/>
            </w:sdtPr>
            <w:sdtEndPr/>
            <w:sdtContent>
              <w:p w:rsidR="003D1B71" w:rsidRDefault="003D1B71" w:rsidP="00AC6C7E">
                <w:pPr>
                  <w:pStyle w:val="Heading2"/>
                  <w:rPr>
                    <w:rFonts w:ascii="Calibri" w:hAnsi="Calibri" w:cs="Calibri"/>
                    <w:color w:val="0072C7"/>
                  </w:rPr>
                </w:pPr>
                <w:r w:rsidRPr="00AC6C7E">
                  <w:t>Education</w:t>
                </w:r>
              </w:p>
            </w:sdtContent>
          </w:sdt>
          <w:p w:rsidR="001B3188" w:rsidRPr="00740017" w:rsidRDefault="001B3188" w:rsidP="001B3188">
            <w:pPr>
              <w:pStyle w:val="SchoolName"/>
            </w:pPr>
            <w:r>
              <w:t>UBIT, University of Karachi</w:t>
            </w:r>
          </w:p>
          <w:p w:rsidR="001B3188" w:rsidRPr="001B3188" w:rsidRDefault="001B3188" w:rsidP="001B3188">
            <w:pPr>
              <w:rPr>
                <w:rFonts w:ascii="Calibri" w:hAnsi="Calibri" w:cs="Calibri"/>
                <w:b/>
              </w:rPr>
            </w:pPr>
            <w:r w:rsidRPr="001B3188">
              <w:rPr>
                <w:rFonts w:ascii="Calibri" w:hAnsi="Calibri" w:cs="Calibri"/>
                <w:b/>
              </w:rPr>
              <w:t>Jan, 2022 - since</w:t>
            </w:r>
          </w:p>
          <w:p w:rsidR="001B3188" w:rsidRDefault="00F660C7" w:rsidP="001B318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3</w:t>
            </w:r>
            <w:r w:rsidRPr="00F660C7">
              <w:rPr>
                <w:rFonts w:ascii="Calibri" w:hAnsi="Calibri" w:cs="Calibri"/>
                <w:vertAlign w:val="superscript"/>
              </w:rPr>
              <w:t>rd</w:t>
            </w:r>
            <w:r>
              <w:rPr>
                <w:rFonts w:ascii="Calibri" w:hAnsi="Calibri" w:cs="Calibri"/>
              </w:rPr>
              <w:t xml:space="preserve"> Semester Student of </w:t>
            </w:r>
            <w:r w:rsidR="001B3188">
              <w:rPr>
                <w:rFonts w:ascii="Calibri" w:hAnsi="Calibri" w:cs="Calibri"/>
              </w:rPr>
              <w:t>Bachelors of Science in Computer Science.</w:t>
            </w:r>
          </w:p>
          <w:p w:rsidR="001B3188" w:rsidRDefault="001B3188" w:rsidP="001B3188">
            <w:pPr>
              <w:rPr>
                <w:rFonts w:ascii="Calibri" w:hAnsi="Calibri" w:cs="Calibri"/>
              </w:rPr>
            </w:pPr>
          </w:p>
          <w:p w:rsidR="001B3188" w:rsidRDefault="001B3188" w:rsidP="001B3188">
            <w:pPr>
              <w:pStyle w:val="SchoolName"/>
            </w:pPr>
            <w:r>
              <w:t>NCR College of Emerging Technologies, Karachi</w:t>
            </w:r>
          </w:p>
          <w:p w:rsidR="001B3188" w:rsidRPr="00740017" w:rsidRDefault="001B3188" w:rsidP="001B3188">
            <w:pPr>
              <w:pStyle w:val="SchoolName"/>
            </w:pPr>
            <w:r>
              <w:t>2019 - 2021</w:t>
            </w:r>
          </w:p>
          <w:p w:rsidR="001B3188" w:rsidRDefault="001B3188" w:rsidP="001B3188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Intermediate in Pre-Engineering from BIE, K with 95%.</w:t>
            </w:r>
          </w:p>
          <w:p w:rsidR="001B3188" w:rsidRPr="001B3188" w:rsidRDefault="001B3188" w:rsidP="001B3188"/>
          <w:p w:rsidR="003D1B71" w:rsidRPr="00740017" w:rsidRDefault="001B3188" w:rsidP="00353B60">
            <w:pPr>
              <w:pStyle w:val="SchoolName"/>
            </w:pPr>
            <w:r>
              <w:t>Ghulaman-e-Abbas School, Karachi</w:t>
            </w:r>
          </w:p>
          <w:p w:rsidR="003D1B71" w:rsidRDefault="001B3188" w:rsidP="001B3188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="Calibri" w:hAnsi="Calibri" w:cs="Calibri"/>
                <w:b/>
              </w:rPr>
            </w:pPr>
            <w:r w:rsidRPr="001B3188">
              <w:rPr>
                <w:rFonts w:ascii="Calibri" w:hAnsi="Calibri" w:cs="Calibri"/>
                <w:b/>
              </w:rPr>
              <w:t>2017-2019</w:t>
            </w:r>
          </w:p>
          <w:p w:rsidR="001B3188" w:rsidRPr="001B3188" w:rsidRDefault="001B3188" w:rsidP="001B3188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Matriculation in Computer Science from AKUEB with 85%.</w:t>
            </w:r>
          </w:p>
          <w:p w:rsidR="00102D64" w:rsidRDefault="008C6C58" w:rsidP="00AC6C7E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>Certifications</w:t>
            </w:r>
          </w:p>
          <w:p w:rsidR="008C6C58" w:rsidRPr="008C6C58" w:rsidRDefault="008C6C58" w:rsidP="00102D64">
            <w:pPr>
              <w:rPr>
                <w:i/>
              </w:rPr>
            </w:pPr>
            <w:r w:rsidRPr="008C6C58">
              <w:rPr>
                <w:i/>
              </w:rPr>
              <w:t>Crash Course on Python</w:t>
            </w:r>
          </w:p>
          <w:p w:rsidR="008C6C58" w:rsidRDefault="008C6C58" w:rsidP="00102D64">
            <w:r>
              <w:t>By Google</w:t>
            </w:r>
          </w:p>
          <w:p w:rsidR="008C6C58" w:rsidRDefault="007C0042" w:rsidP="00102D64">
            <w:hyperlink r:id="rId15" w:history="1">
              <w:r w:rsidR="008C6C58" w:rsidRPr="008C6C58">
                <w:rPr>
                  <w:rStyle w:val="Hyperlink"/>
                </w:rPr>
                <w:t>https://www.coursera.org/account/accomplishments/certificate/DMYUTUPZN2RZ</w:t>
              </w:r>
            </w:hyperlink>
          </w:p>
          <w:p w:rsidR="008C6C58" w:rsidRDefault="008C6C58" w:rsidP="00102D64"/>
          <w:p w:rsidR="008C6C58" w:rsidRPr="008C6C58" w:rsidRDefault="008C6C58" w:rsidP="00102D64">
            <w:pPr>
              <w:rPr>
                <w:i/>
              </w:rPr>
            </w:pPr>
            <w:r w:rsidRPr="008C6C58">
              <w:rPr>
                <w:i/>
              </w:rPr>
              <w:lastRenderedPageBreak/>
              <w:t>Introduction to Front-End Development</w:t>
            </w:r>
          </w:p>
          <w:p w:rsidR="008C6C58" w:rsidRDefault="008C6C58" w:rsidP="00102D64">
            <w:r>
              <w:t>By Meta</w:t>
            </w:r>
          </w:p>
          <w:p w:rsidR="008C6C58" w:rsidRDefault="007C0042" w:rsidP="00102D64">
            <w:hyperlink r:id="rId16" w:history="1">
              <w:r w:rsidR="008C6C58" w:rsidRPr="008C6C58">
                <w:rPr>
                  <w:rStyle w:val="Hyperlink"/>
                </w:rPr>
                <w:t>https://www.coursera.org/account/accomplishments/certificate/QABLEAPLXZHP</w:t>
              </w:r>
            </w:hyperlink>
          </w:p>
          <w:p w:rsidR="00102D64" w:rsidRDefault="00102D64" w:rsidP="00102D64"/>
          <w:p w:rsidR="00102D64" w:rsidRPr="008C6C58" w:rsidRDefault="008C6C58" w:rsidP="00102D64">
            <w:pPr>
              <w:rPr>
                <w:i/>
              </w:rPr>
            </w:pPr>
            <w:r w:rsidRPr="008C6C58">
              <w:rPr>
                <w:i/>
              </w:rPr>
              <w:t>Getting Started with Git and GitHub</w:t>
            </w:r>
          </w:p>
          <w:p w:rsidR="008C6C58" w:rsidRDefault="008C6C58" w:rsidP="00102D64">
            <w:r>
              <w:t xml:space="preserve">By IBM </w:t>
            </w:r>
          </w:p>
          <w:p w:rsidR="008C6C58" w:rsidRPr="00102D64" w:rsidRDefault="007C0042" w:rsidP="00102D64">
            <w:hyperlink r:id="rId17" w:history="1">
              <w:r w:rsidR="008C6C58" w:rsidRPr="008C6C58">
                <w:rPr>
                  <w:rStyle w:val="Hyperlink"/>
                </w:rPr>
                <w:t>https://www.coursera.org/account/accomplishments/certificate/A9K55M92HCR2</w:t>
              </w:r>
            </w:hyperlink>
          </w:p>
          <w:p w:rsidR="003D1B71" w:rsidRDefault="00F660C7" w:rsidP="00AC6C7E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>Soft Skills</w:t>
            </w:r>
          </w:p>
          <w:p w:rsidR="00F660C7" w:rsidRDefault="00F660C7" w:rsidP="00F660C7">
            <w:r>
              <w:t>Communication</w:t>
            </w:r>
          </w:p>
          <w:p w:rsidR="00F660C7" w:rsidRDefault="00F660C7" w:rsidP="00F660C7">
            <w:r>
              <w:t>English Basic</w:t>
            </w:r>
          </w:p>
          <w:p w:rsidR="00F660C7" w:rsidRDefault="00F660C7" w:rsidP="00F660C7">
            <w:r>
              <w:t>Leadership</w:t>
            </w:r>
          </w:p>
          <w:p w:rsidR="00F660C7" w:rsidRDefault="00F660C7" w:rsidP="00F660C7">
            <w:r>
              <w:t xml:space="preserve">Creative thinking </w:t>
            </w:r>
          </w:p>
          <w:p w:rsidR="00F660C7" w:rsidRPr="00F660C7" w:rsidRDefault="00F660C7" w:rsidP="00F660C7">
            <w:r>
              <w:t>Decision Making</w:t>
            </w:r>
          </w:p>
          <w:p w:rsidR="003D1B71" w:rsidRDefault="00F660C7" w:rsidP="00AC6C7E">
            <w:pPr>
              <w:pStyle w:val="Heading2"/>
              <w:rPr>
                <w:rFonts w:ascii="Calibri" w:hAnsi="Calibri" w:cs="Calibri"/>
                <w:color w:val="0072C7"/>
              </w:rPr>
            </w:pPr>
            <w:r>
              <w:rPr>
                <w:rFonts w:ascii="Calibri" w:hAnsi="Calibri" w:cs="Calibri"/>
                <w:color w:val="0072C7"/>
              </w:rPr>
              <w:t>Technical Skills</w:t>
            </w:r>
          </w:p>
          <w:p w:rsidR="003D1B71" w:rsidRDefault="00F660C7" w:rsidP="00AC6C7E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HTML5 – Intermediate</w:t>
            </w:r>
          </w:p>
          <w:p w:rsidR="00F660C7" w:rsidRDefault="00F660C7" w:rsidP="00AC6C7E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CSS3 – Intermediate</w:t>
            </w:r>
          </w:p>
          <w:p w:rsidR="00F660C7" w:rsidRDefault="00F660C7" w:rsidP="00AC6C7E">
            <w:pPr>
              <w:rPr>
                <w:rFonts w:ascii="Calibri" w:hAnsi="Calibri" w:cs="Calibri"/>
                <w:noProof/>
              </w:rPr>
            </w:pPr>
            <w:r>
              <w:rPr>
                <w:rFonts w:ascii="Calibri" w:hAnsi="Calibri" w:cs="Calibri"/>
                <w:noProof/>
              </w:rPr>
              <w:t>Boot Strap 5 – Basics</w:t>
            </w:r>
          </w:p>
          <w:p w:rsidR="00F660C7" w:rsidRPr="00740017" w:rsidRDefault="00F660C7" w:rsidP="00AC6C7E">
            <w:pPr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noProof/>
              </w:rPr>
              <w:t>Java Script - Basics</w:t>
            </w:r>
          </w:p>
          <w:p w:rsidR="003D1B71" w:rsidRPr="00102D64" w:rsidRDefault="003D1B71" w:rsidP="00102D64">
            <w:pPr>
              <w:pStyle w:val="Heading2"/>
              <w:rPr>
                <w:rFonts w:ascii="Calibri" w:hAnsi="Calibri" w:cs="Calibri"/>
                <w:color w:val="0072C7"/>
              </w:rPr>
            </w:pPr>
          </w:p>
        </w:tc>
      </w:tr>
      <w:tr w:rsidR="003D1B71" w:rsidTr="003D1B71">
        <w:trPr>
          <w:trHeight w:val="1164"/>
        </w:trPr>
        <w:tc>
          <w:tcPr>
            <w:tcW w:w="720" w:type="dxa"/>
          </w:tcPr>
          <w:p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:rsidR="003D1B71" w:rsidRPr="0056708E" w:rsidRDefault="003D1B71">
            <w:pPr>
              <w:pStyle w:val="BodyText"/>
              <w:kinsoku w:val="0"/>
              <w:overflowPunct w:val="0"/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Pr="00590471" w:rsidRDefault="003D1B71" w:rsidP="00222466"/>
        </w:tc>
      </w:tr>
      <w:tr w:rsidR="003D1B71" w:rsidTr="003D1B71">
        <w:trPr>
          <w:trHeight w:val="543"/>
        </w:trPr>
        <w:tc>
          <w:tcPr>
            <w:tcW w:w="720" w:type="dxa"/>
          </w:tcPr>
          <w:p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376291" w:rsidRDefault="003D1B71" w:rsidP="006D79A8">
            <w:pPr>
              <w:pStyle w:val="Information"/>
              <w:jc w:val="center"/>
              <w:rPr>
                <w:rStyle w:val="Strong"/>
                <w:rFonts w:ascii="Calibri" w:hAnsi="Calibri" w:cs="Calibri"/>
                <w:b w:val="0"/>
                <w:bCs w:val="0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07B1A3A" wp14:editId="5DA9D712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9566F7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9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380FD1" w:rsidRDefault="001B3188" w:rsidP="00380FD1">
            <w:pPr>
              <w:pStyle w:val="Information"/>
            </w:pPr>
            <w:r>
              <w:t>Gilgit Colony, Korangi</w:t>
            </w:r>
          </w:p>
          <w:p w:rsidR="003D1B71" w:rsidRPr="00380FD1" w:rsidRDefault="001B3188" w:rsidP="001B3188">
            <w:pPr>
              <w:pStyle w:val="Information"/>
            </w:pPr>
            <w:r>
              <w:t>Karachi 74900</w:t>
            </w: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183"/>
        </w:trPr>
        <w:tc>
          <w:tcPr>
            <w:tcW w:w="720" w:type="dxa"/>
          </w:tcPr>
          <w:p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376291" w:rsidRDefault="003D1B71" w:rsidP="00222466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624"/>
        </w:trPr>
        <w:tc>
          <w:tcPr>
            <w:tcW w:w="720" w:type="dxa"/>
          </w:tcPr>
          <w:p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7ACA9A0" wp14:editId="15F44209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874277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21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380FD1" w:rsidRDefault="001B3188" w:rsidP="001B3188">
            <w:pPr>
              <w:pStyle w:val="Information"/>
            </w:pPr>
            <w:r>
              <w:t>+923498725789</w:t>
            </w: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183"/>
        </w:trPr>
        <w:tc>
          <w:tcPr>
            <w:tcW w:w="720" w:type="dxa"/>
          </w:tcPr>
          <w:p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633"/>
        </w:trPr>
        <w:tc>
          <w:tcPr>
            <w:tcW w:w="720" w:type="dxa"/>
          </w:tcPr>
          <w:p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95FDC1" wp14:editId="5334AE94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3E8A71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OT3Cn2FTzwsWFa0BJN6rC&#10;9oqTUIm2dk6Ju1otS2BaaTlBVW4oVCqSXKwXhphL7+QYTf2QA7K4MC40iZPp14uBatcE+yuuhx1L&#10;aSCdYEcrOtAoJOgvXT1bg2mAa9SbuBqi5/BPWvRcXTbdDnUyGRzPPRfLYsZBYrovWgPiFOQwbanO&#10;lxRT27OXFVuWT4yK0KOW01yXKO7r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ni2FL66vtpqXF+hwJ2koHS8QKlCYmddVWia8&#10;T0OOwAlYTGvJgCBIgRmWcSthsLngyLk+lpQSaY691ifRhCYcWprqJFCH/jYXy7US3LSlR5BJgHnm&#10;h4SCSvyW6NtDtJMJDItPQ01MPUqwZy4W3ybBHvOQS9GT/S2exWT9ZvNixFtEEFchxmIH+mmtBSIf&#10;69iV5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Sku3iTSf5F4tkcIOS&#10;qnxD2esE4tI0w2ZCGqRCei19BsHOmjlfTirzjuOqYzJeex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c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F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hdG23IhuW7oOJEIaCywTK+lz9BEbKGUZkHKZ1J+wFJ67VK/WCqA&#10;QqwDGWrtGlx3bQIJSRIYFJpvJOyd+kwqg4S6LomiS9XimE2GsEhx4SBI00QREkimOcsgGo+tVqu8&#10;LNcvjOXFaucLtENv0UvjAampWgxnhFZ6yqJgcKtcYEhotGW/CkfahpjHQYNr2Bhk+sPSu6QHPlfS&#10;UV6QIZF2Ue9cEkJSgZJ+D6cQwNKDzLCTVRUKfp7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FQDQkR8eZwaEcZCJQelE+oFVJwE2qIrpS5VhPNUaUkzWRNhSxUD3j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">
                        <v:imagedata r:id="rId23" o:title="Email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3D1B71" w:rsidRPr="00380FD1" w:rsidRDefault="001B3188" w:rsidP="001B3188">
            <w:pPr>
              <w:pStyle w:val="Information"/>
            </w:pPr>
            <w:r>
              <w:t>Mohammadsaqlain253@gmail.com</w:t>
            </w: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174"/>
        </w:trPr>
        <w:tc>
          <w:tcPr>
            <w:tcW w:w="720" w:type="dxa"/>
          </w:tcPr>
          <w:p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2942" w:type="dxa"/>
            <w:gridSpan w:val="2"/>
            <w:vAlign w:val="center"/>
          </w:tcPr>
          <w:p w:rsidR="003D1B71" w:rsidRPr="00376291" w:rsidRDefault="003D1B71" w:rsidP="00B6466C">
            <w:pPr>
              <w:pStyle w:val="NoSpacing"/>
              <w:rPr>
                <w:rFonts w:ascii="Calibri" w:hAnsi="Calibri" w:cs="Calibri"/>
                <w:color w:val="666666"/>
              </w:rPr>
            </w:pPr>
          </w:p>
        </w:tc>
        <w:tc>
          <w:tcPr>
            <w:tcW w:w="423" w:type="dxa"/>
            <w:vMerge/>
          </w:tcPr>
          <w:p w:rsidR="003D1B71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633"/>
        </w:trPr>
        <w:tc>
          <w:tcPr>
            <w:tcW w:w="720" w:type="dxa"/>
          </w:tcPr>
          <w:p w:rsidR="003D1B71" w:rsidRDefault="003D1B71" w:rsidP="006D79A8">
            <w:pPr>
              <w:pStyle w:val="Information"/>
              <w:jc w:val="center"/>
              <w:rPr>
                <w:noProof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:rsidR="003D1B71" w:rsidRPr="00376291" w:rsidRDefault="003D1B71" w:rsidP="006D79A8">
            <w:pPr>
              <w:pStyle w:val="Information"/>
              <w:jc w:val="center"/>
              <w:rPr>
                <w:rFonts w:ascii="Calibri" w:hAnsi="Calibri" w:cs="Calibri"/>
                <w:color w:val="666666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1A38F6" wp14:editId="3407FD00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>
                                <a:extLst/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8B3A01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25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:rsidR="001B3188" w:rsidRPr="0027337D" w:rsidRDefault="007C0042" w:rsidP="001B3188">
            <w:pPr>
              <w:pStyle w:val="Dates"/>
              <w:rPr>
                <w:rFonts w:ascii="Calibri" w:eastAsiaTheme="minorHAnsi" w:hAnsi="Calibri" w:cs="Calibri"/>
                <w:b w:val="0"/>
                <w:color w:val="auto"/>
                <w:sz w:val="20"/>
                <w:szCs w:val="24"/>
              </w:rPr>
            </w:pPr>
            <w:hyperlink r:id="rId26" w:history="1">
              <w:r w:rsidR="001B3188" w:rsidRPr="0027337D">
                <w:rPr>
                  <w:rStyle w:val="Hyperlink"/>
                  <w:rFonts w:ascii="Calibri" w:eastAsiaTheme="minorHAnsi" w:hAnsi="Calibri" w:cs="Calibri"/>
                  <w:b w:val="0"/>
                  <w:sz w:val="20"/>
                  <w:szCs w:val="24"/>
                </w:rPr>
                <w:t>https://saqlain017.github.io/portfolio/</w:t>
              </w:r>
            </w:hyperlink>
          </w:p>
          <w:p w:rsidR="003D1B71" w:rsidRPr="00380FD1" w:rsidRDefault="003D1B71" w:rsidP="00380FD1">
            <w:pPr>
              <w:pStyle w:val="Information"/>
            </w:pPr>
          </w:p>
        </w:tc>
        <w:tc>
          <w:tcPr>
            <w:tcW w:w="423" w:type="dxa"/>
            <w:vMerge/>
          </w:tcPr>
          <w:p w:rsidR="003D1B71" w:rsidRDefault="003D1B71" w:rsidP="00A14C79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607" w:type="dxa"/>
            <w:vMerge/>
          </w:tcPr>
          <w:p w:rsidR="003D1B71" w:rsidRDefault="003D1B71" w:rsidP="005801E5">
            <w:pPr>
              <w:pStyle w:val="Heading1"/>
            </w:pPr>
          </w:p>
        </w:tc>
      </w:tr>
      <w:tr w:rsidR="003D1B71" w:rsidTr="003D1B71">
        <w:trPr>
          <w:trHeight w:val="2448"/>
        </w:trPr>
        <w:tc>
          <w:tcPr>
            <w:tcW w:w="720" w:type="dxa"/>
          </w:tcPr>
          <w:p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2942" w:type="dxa"/>
            <w:gridSpan w:val="2"/>
          </w:tcPr>
          <w:p w:rsidR="003D1B71" w:rsidRPr="0056708E" w:rsidRDefault="003D1B71" w:rsidP="00222466">
            <w:pPr>
              <w:rPr>
                <w:rFonts w:ascii="Calibri" w:hAnsi="Calibri" w:cs="Calibri"/>
                <w:color w:val="0072C7" w:themeColor="accent2"/>
              </w:rPr>
            </w:pPr>
          </w:p>
        </w:tc>
        <w:tc>
          <w:tcPr>
            <w:tcW w:w="423" w:type="dxa"/>
          </w:tcPr>
          <w:p w:rsidR="003D1B71" w:rsidRDefault="003D1B71" w:rsidP="00222466"/>
        </w:tc>
        <w:tc>
          <w:tcPr>
            <w:tcW w:w="6607" w:type="dxa"/>
            <w:vMerge/>
          </w:tcPr>
          <w:p w:rsidR="003D1B71" w:rsidRDefault="003D1B71" w:rsidP="00222466"/>
        </w:tc>
      </w:tr>
    </w:tbl>
    <w:p w:rsidR="007F5B63" w:rsidRPr="00CE1E3D" w:rsidRDefault="007F5B63" w:rsidP="006D79A8">
      <w:pPr>
        <w:pStyle w:val="BodyText"/>
      </w:pPr>
    </w:p>
    <w:sectPr w:rsidR="007F5B63" w:rsidRPr="00CE1E3D" w:rsidSect="003D1B71">
      <w:headerReference w:type="default" r:id="rId27"/>
      <w:type w:val="continuous"/>
      <w:pgSz w:w="12240" w:h="15840" w:code="1"/>
      <w:pgMar w:top="2304" w:right="1138" w:bottom="1138" w:left="1138" w:header="720" w:footer="1872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0042" w:rsidRDefault="007C0042" w:rsidP="00590471">
      <w:r>
        <w:separator/>
      </w:r>
    </w:p>
  </w:endnote>
  <w:endnote w:type="continuationSeparator" w:id="0">
    <w:p w:rsidR="007C0042" w:rsidRDefault="007C0042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0042" w:rsidRDefault="007C0042" w:rsidP="00590471">
      <w:r>
        <w:separator/>
      </w:r>
    </w:p>
  </w:footnote>
  <w:footnote w:type="continuationSeparator" w:id="0">
    <w:p w:rsidR="007C0042" w:rsidRDefault="007C0042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0471" w:rsidRDefault="00310F1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04385452" wp14:editId="7AC38A4D">
              <wp:simplePos x="0" y="0"/>
              <wp:positionH relativeFrom="column">
                <wp:posOffset>-1611630</wp:posOffset>
              </wp:positionH>
              <wp:positionV relativeFrom="paragraph">
                <wp:posOffset>-457200</wp:posOffset>
              </wp:positionV>
              <wp:extent cx="8686478" cy="10547991"/>
              <wp:effectExtent l="0" t="0" r="635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86478" cy="10547991"/>
                        <a:chOff x="0" y="-228600"/>
                        <a:chExt cx="8686478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>
                          <a:extLst/>
                        </wps:cNvPr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89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914078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>
                          <a:extLst/>
                        </wps:cNvPr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>
                          <a:extLst/>
                        </wps:cNvPr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>
                          <a:extLst/>
                        </wps:cNvPr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>
                          <a:extLst/>
                        </wps:cNvPr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>
                          <a:extLst/>
                        </wps:cNvPr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>
                          <a:extLst/>
                        </wps:cNvPr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0F5B094" id="Group 26" o:spid="_x0000_s1026" style="position:absolute;margin-left:-126.9pt;margin-top:-36pt;width:683.95pt;height:830.55pt;z-index:251657216" coordorigin=",-2286" coordsize="86864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2;1739045,3174740;1739948,3175128;1879500,3084199;1830747,3095807;1757618,3105093;1754136,3095807;1805210,3091164;1879500,3084199;2006314,3072048;2003338,3072889;2004864,3072592;1096555,3054599;1148209,3067948;1170264,3069109;1231785,3099290;1259644,3105093;1261386,3105675;1267770,3099290;1292145,3106255;1316522,3112058;1364552,3123228;1365275,3122506;1420992,3131792;1447689,3136435;1474388,3138757;1528944,3141078;1603234,3139917;1606458,3139917;1613681,3135854;1629932,3130631;1646473,3130341;1657791,3131791;1660837,3139917;1686810,3139917;1678685,3151525;1674042,3157329;1658951,3164294;1631092,3164294;1595109,3161972;1517336,3159651;1459297,3155008;1408223,3148043;1357149,3139917;1279377,3128309;1219017,3108576;1219715,3108069;1184194,3096969;1152852,3083039;1116869,3071431;1079724,3058662;1096555,3054599;1779847,3029713;1762113,3032419;1639460,3038613;1679845,3043571;1690292,3041250;1762261,3033125;1774104,3030822;1890047,3012894;1829809,3022087;1850480,3022677;1880225,3017164;2109939,3010209;1921006,3060523;2016616,3039220;898643,2986694;1032131,3043571;1079724,3058662;1115707,3071430;1151692,3083038;1183032,3096967;1176068,3102772;1157495,3099289;1091332,3074913;1058830,3062144;1026328,3048215;983379,3033125;946234,3016874;917215,3001783;898643,2986694;953200,2957675;1017042,2990177;1008917,2994820;934627,2958835;953200,2957675;717561,2878741;796494,2922851;812745,2941424;775600,2921690;747742,2904279;717561,2878741;855973,2848956;855984,2849286;859905,2854030;860336,2852043;2551161,2772759;2546946,2773110;2477299,2823024;2408813,2860169;2360060,2889188;2333363,2900796;2305504,2912404;2271841,2929816;2246304,2944905;2209159,2959996;2170854,2973926;2160407,2984372;2144156,2990177;2103529,2997141;2051294,3013392;2003702,3028482;1951467,3043573;1886463,3059824;1794762,3074913;1792441,3078396;1748350,3089419;1749493,3090004;1798456,3077762;1799406,3074913;1891108,3059824;1956111,3043573;2008345,3028482;2055938,3013392;2108172,2997141;2148800,2990177;2121297,3006679;2122102,3006428;2151122,2989015;2167372,2983212;2168455,2982912;2175497,2975086;2213804,2961156;2250948,2946067;2276486,2930976;2310147,2913565;2338006,2901957;2357110,2893652;2367026,2886866;2415779,2857847;2484264,2820702;560658,2756706;565065,2760487;566569,2761253;2558951,2726404;2558554,2726678;2558554,2727010;2560399,2727273;2560875,2726678;2584029,2709077;2577176,2713812;2575965,2715070;2580664,2712063;465879,2650609;509717,2702223;474958,2660513;2666217,2650575;2666113,2650611;2665345,2655871;2646773,2676765;2624717,2701141;2626047,2700834;2646773,2677925;2665345,2657031;2666217,2650575;579336,2624437;581634,2627234;581750,2626851;407634,2597831;437815,2617565;439297,2619310;453049,2622353;484245,2651227;527194,2686050;545766,2711587;556213,2724357;600322,2761502;587554,2771948;546476,2726304;544606,2726678;544606,2726678;583480,2769872;587554,2771948;600323,2761502;710597,2848560;688542,2855525;696667,2861329;664166,2862489;643272,2848560;623539,2833470;574786,2792842;529515,2752215;487727,2711587;467995,2691855;449422,2670961;456387,2661674;479603,2682569;505140,2702301;536480,2735965;539144,2738250;505140,2702301;480763,2682569;457547,2661674;432010,2630333;407634,2597831;2964826,2413267;2964237,2413519;2951558,2443947;2952639,2267844;2921878,2312278;2906787,2340137;2891697,2365674;2855713,2413267;2824372,2460858;2796514,2499165;2794190,2500585;2792289,2503401;2795352,2501486;2823211,2463181;2854552,2415588;2890536,2367997;2905627,2342460;2920716,2314601;2952058,2269330;3045355,2263815;3035634,2285581;3014740,2327369;3035634,2285581;3045355,2263815;3072779,2251919;3057688,2297189;3030991,2345942;3004292,2395856;2979916,2427196;2996167,2394694;3010097,2362192;3020543,2344781;3034472,2321566;3047241,2298350;3072779,2251919;2997644,2152417;2969469,2202004;2968951,2203196;2997327,2153252;3013097,2040105;2979233,2132629;2907997,2278241;2897566,2294731;2897501,2294867;2873124,2336655;2848748,2381926;2820889,2416750;2797674,2456216;2660702,2610600;2615431,2648906;2611088,2652208;2609214,2654105;2590284,2669537;2574805,2687212;2517926,2730161;2509014,2735790;2484806,2755525;2481310,2757796;2476138,2762663;2430868,2792844;2385597,2820702;2380417,2823329;2349764,2843238;2340261,2848031;2331041,2854364;2299700,2871777;2270418,2883260;2205150,2916181;2052030,2973291;1945328,3000727;2031561,2984372;2047812,2980889;2100046,2962317;2132548,2951870;2184784,2925172;2243983,2904277;2281911,2889404;2298540,2879902;2313628,2875260;2334523,2863651;2340013,2859835;2354257,2846240;2385597,2827667;2421253,2810189;2434350,2802129;2479621,2771948;2499353,2753376;2521409,2739446;2578286,2696498;2618914,2658191;2664184,2619886;2801156,2465502;2820006,2433457;2820889,2430678;2851070,2384247;2860356,2370317;2872703,2353191;2876607,2345942;2900982,2304153;2948575,2205486;2995006,2099856;3008645,2056906;3140102,1937346;3136621,1939668;3136621,1939668;3151067,1868551;3150650,1870604;3154032,1874664;3164479,1886271;3171444,1881628;3171620,1880738;3166801,1883950;3155193,1873502;3140720,1736690;3139910,1736735;3138441,1736816;3138942,1742334;3137782,1771355;3133139,1788766;3105280,1832875;3098316,1871182;3091351,1883950;3079743,1939668;3066974,1983777;3053045,2026727;3044920,2060389;3035634,2095212;3043040,2083692;3049563,2059228;3055366,2024404;3069296,1981456;3082065,1937346;3093673,1881628;3100637,1868859;3107602,1830554;3135461,1786444;3116888,1875824;3102959,1950114;3071617,2045298;3065417,2054943;3062766,2069385;3054206,2094052;3021704,2164859;3006614,2202004;2997327,2221738;2985720,2242632;2954379,2298350;2920716,2352906;2877768,2426036;2830176,2498005;2798835,2538631;2765172,2578098;2753564,2594349;2740796,2610600;2721063,2626851;2688789,2662585;2689721,2666318;2656059,2701141;2620074,2726678;2591055,2749894;2563565,2769984;2567840,2769628;2598020,2747572;2627040,2724357;2663024,2698819;2696687,2663996;2695525,2659353;2728027,2623369;2747761,2607118;2760529,2590867;2772137,2574616;2805800,2535150;2837140,2494522;2884733,2422553;2927681,2349424;2961344,2294867;2992684,2239149;3004292,2218255;3013578,2198523;3028669,2161378;3061171,2090569;3073939,2042978;3105280,1947794;3119210,1873503;3137782,1784123;3141969,1768422;3138942,1767872;3140102,1738853;3165640,1712154;3152122,1768475;3152123,1768475;3165641,1712155;3176087,1700546;3169122,1715637;3169122,1715637;3167526,1747268;3166801,1777158;3155193,1812876;3155193,1816956;3169122,1777158;3171444,1715636;3176856,1703911;3126173,1650632;3118566,1668612;3115727,1694743;3112065,1682536;3110725,1684259;3114567,1697065;3112245,1715637;3116888,1730727;3120487,1730527;3118048,1722601;3120370,1704028;3126173,1650632;3223680,1619291;3226001,1620452;3224840,1669204;3226001,1702868;3222518,1764389;3219036,1799212;3208589,1850287;3205107,1893236;3187695,1972169;3171444,2040655;3142425,2053424;3144747,2046460;3149390,1997707;3166801,1946632;3180730,1938507;3180730,1938506;3195821,1850287;3203946,1808498;3210910,1765550;3216715,1724922;3219036,1686617;3220197,1654115;3222518,1636703;3223680,1619291;163485,1081076;164063,1081365;164117,1081202;233518,914697;207981,962288;187087,979701;187037,980812;185016,1025250;185074,1025144;187087,980861;207981,963449;233518,915857;234388,916437;234823,915567;247446,813708;231195,825316;206819,876390;212396,880852;212578,880068;207981,876390;232356,825316;246746,815038;336826,747544;335360,748718;329137,772646;325219,784689;218427,979701;203336,1027292;189407,1076045;159227,1178194;139494,1247841;130208,1300077;125565,1326774;122082,1353473;111636,1425441;108153,1469551;113957,1515982;116677,1490683;116279,1482319;120922,1433566;131368,1361598;139654,1351655;151686,1271135;151102,1257127;162570,1224252;169393,1196650;167353,1201410;160388,1199088;142976,1249002;144137,1276861;136011,1330257;134851,1339543;123243,1353473;126725,1326774;131368,1300077;140654,1247841;160388,1178194;190569,1076045;204498,1027292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5;440135,532799;476120,488689;490049,475921;510943,451544;532997,427168;565499,406274;578268,394666;592197,389443;596594,388078;2277646,176439;2336845,203136;2362382,224030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5;603805,448062;615123,440299;624755,433119;659522,402791;715240,358681;774439,314572;811584,290194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8;549248,463152;348434,698790;307806,754508;289234,788171;270662,819511;235838,884515;197958,944206;197533,946037;184764,980861;175478,997112;173156,999433;162855,1033677;160388,1053991;158067,1083010;141816,1130602;126725,1178194;110474,1247841;101188,1311685;95385,1375527;103510,1331417;104263,1327777;105831,1310523;115117,1246681;118025,1247651;118277,1246572;115119,1245519;131369,1175872;146459,1128280;162636,1080906;161550,1080688;163871,1051669;176639,997112;185925,980861;186237,980013;198695,946037;237000,885677;271823,820673;290395,789332;308968,755669;349596,699951;550409,464313;603805,415560;731491,315733;775600,280909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5;3121530,1575182;3127334,1606522;3149389,1643667;3158676,1644512;3158676,1635542;3168112,1609330;3167961,1604202;3177247,1572860;3190016,1572860;3209749,1560092;3212071,1611167;3206267,1635542;3199303,1658758;3195820,1697065;3194660,1716797;3192338,1736531;3187388,1739831;3187695,1741173;3192437,1738012;3194660,1719119;3195820,1699386;3199303,1661080;3206267,1637864;3212071,1613488;3221357,1620453;3220197,1637864;3217875,1655276;3216714,1687778;3214392,1726083;3208589,1766711;3201624,1809660;3193498,1851448;3178409,1939668;3164479,1947794;3147067,1998868;3142424,2047621;3140102,2054586;3120370,2107982;3114565,2112625;3090190,2169503;3115727,2112625;3121530,2107982;3084385,2213612;3064653,2224060;3060560,2232246;3061171,2233345;3065814,2224059;3085547,2213612;3071617,2253079;3046080,2299510;3033312,2322726;3019383,2345942;3008935,2363353;2993846,2397016;2977595,2429518;2952058,2464341;2926521,2496843;2927585,2494652;2898661,2533988;2835979,2602475;2823637,2621462;2835979,2603635;2898661,2535148;2851070,2607117;2826548,2632799;2806861,2647271;2805799,2648906;2793491,2658374;2793031,2661674;2738474,2717392;2680435,2770788;2677750,2772735;2658381,2797485;2611949,2832309;2568553,2864856;2568398,2865045;2611949,2833470;2658381,2798647;2620074,2836952;2588879,2857266;2567299,2866380;2566679,2867134;2543463,2882223;2534714,2886278;2512704,2904134;2491229,2919368;2458727,2940262;2448281,2941424;2436668,2946585;2434863,2947955;2449441,2942584;2459888,2941424;2418100,2972764;2391402,2986695;2364705,2999463;2345847,3002291;2342649,3004106;2254430,3042411;2249932,3043434;2223090,3060984;2238179,3065627;2182462,3090004;2187105,3073753;2168533,3080718;2151122,3086521;2115137,3098129;2110329,3092358;2093082,3095807;2072188,3100450;2029239,3110898;2027823,3111556;2068706,3101611;2089600,3096967;2107011,3093486;2113976,3099289;2149960,3087681;2167371,3081878;2185944,3074913;2181301,3091164;2132548,3114380;2130158,3113711;2096564,3127148;2068706,3135274;2026918,3145720;2009652,3144270;1973538,3151297;1972361,3153846;1876017,3172419;1853961,3166614;1835389,3166614;1802887,3177062;1773868,3179384;1744848,3180544;1741696,3179193;1715249,3183882;1683328,3178222;1684489,3177062;1690292,3168936;1663595,3165454;1676363,3158489;1714669,3157328;1751814,3156168;1805209,3157328;1842354,3153846;1912000,3138756;1958431,3128309;1993255,3127148;1995677,3126023;1961914,3127149;1915483,3137595;1845837,3152686;1808692,3156168;1755296,3155008;1718151,3156168;1679845,3157329;1681006,3152686;1689131,3141078;2046650,3081878;2289253,2990177;2353096,2956513;2389080,2937941;2426225,2918208;2495872,2876420;2551589,2833470;2656059,2752215;2685078,2729000;2712936,2704624;2754724,2666318;2772137,2637299;2797147,2614372;2797348,2612931;2773298,2634977;2755886,2663996;2714098,2702302;2686239,2726678;2657220,2749894;2552750,2831149;2497033,2874098;2427387,2915886;2390242,2935619;2354257,2954192;2290415,2987855;2047812,3079556;1690292,3138757;1663595,3138757;1660112,3129471;1632254,3128309;1606717,3138757;1532427,3139917;1477871,3137595;1451172,3135274;1424475,3130631;1440557,3113477;1437243,3114380;1377324,3103284;1374561,3103933;1259645,3083039;1214374,3073753;1174907,3066788;1127316,3044733;1068116,3022679;1006595,2998301;1017042,2990177;1059991,2998301;1078564,3014552;1142406,3033125;1268931,3065627;1300271,3071431;1333935,3077235;1371079,3085361;1412013,3094212;1415188,3093486;1453494,3099290;1454654,3096969;1510371,3099290;1519658,3100450;1605555,3100450;1668237,3102772;1742527,3096969;1751813,3096969;1755296,3106255;1828424,3096969;1877177,3085361;1905036,3080718;1922448,3078396;1960753,3069110;1992095,3062145;2023435,3054019;2080923,3044070;2088440,3041251;2028079,3051697;1996738,3059824;1965397,3066788;1927091,3076075;1909680,3078396;1881821,3083039;1806370,3090004;1755296,3094647;1746010,3094647;1671720,3100450;1609038,3098129;1523141,3098129;1513854,3096969;1477871,3081878;1458137,3094647;1458087,3094747;1474388,3084199;1510373,3099289;1454655,3096967;1455094,3096683;1418671,3091164;1375723,3081878;1338578,3073753;1304915,3067948;1273574,3062145;1147049,3029643;1083207,3011071;1064634,2994820;1021685,2986694;957843,2954192;939270,2955353;873105,2921690;861498,2900796;863819,2899636;904447,2921690;945074,2943745;956681,2936781;909090,2905439;869624,2888028;815067,2856686;768635,2826506;695507,2795165;667649,2771949;673452,2769628;701310,2777753;643272,2717392;610770,2690695;580590,2663996;542285,2632655;486567,2571133;482744,2559186;471477,2547918;433172,2506130;428528,2485235;413438,2464341;411640,2461523;393704,2449251;358881,2399338;339148,2352906;336826,2352906;310129,2301832;284592,2250757;257894,2191558;233518,2131197;257894,2171824;282271,2222899;290395,2250757;293753,2255682;289620,2234192;278840,2214629;261294,2175171;240481,2140482;214944,2070835;193068,1999446;185882,1978627;154591,1853728;140753,1763058;140654,1765550;141816,1784123;147619,1827072;154584,1871182;142976,1832875;134851,1784123;125565,1784123;119761,1740013;111636,1712154;104671,1685457;84937,1664563;79134,1664563;73329,1635542;71008,1598397;75651,1546163;77973,1527590;81926,1514851;80004,1485802;82616,1442852;87259,1434147;87259,1428923;77973,1446335;69848,1434728;54757,1413833;52000,1397292;51275,1398743;46632,1445174;43149,1491605;39667,1527590;39667,1601879;40828,1640186;43149,1678491;32703,1714476;30381,1714476;23417,1644829;23417,1572860;29220,1517143;39663,1527584;30381,1515982;28060,1474194;30381,1410351;31541,1392939;35024,1363919;48954,1311685;55894,1276984;53597,1268735;45471,1315166;31541,1367402;28060,1396421;26898,1413833;24577,1477676;26898,1519464;21095,1575182;21095,1647150;28060,1716797;30381,1716797;45471,1782962;53597,1837519;71008,1893236;98431,2013051;100825,2036013;105832,2036013;131369,2097534;140656,2128876;123243,2102177;104671,2060389;103511,2071997;93412,2040692;86099,2041816;77973,2015119;50114,1951275;32703,1894398;31541,1846805;23417,1791087;17612,1735370;4844,1694743;12969,1478837;21095,1423120;14130,1392939;28060,1309363;31541,1289629;40828,1222304;65205,1173551;59400,1239716;65202,1228375;68686,1201265;69848,1171229;80294,1132923;96545,1074884;116279,1015684;117757,1014021;126726,966931;139494,933268;154585,905409;184765,847370;209141,795136;243964,727810;269501,698790;290395,658163;307808,632626;326380,623340;331023,616375;349596,579230;385579,537442;386559,554908;383934,562249;421563,523512;440135,499137;464512,475921;466612,478255;465673,477081;495853,446901;526034,419042;558535,384219;603805,350555;652558,314572;681707,294236;701310,276265;736134,255371;773279,235638;778196,233110;790836,220694;811585,205458;834365,193850;850481,190140;853372,188046;1169103,60359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9140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E4D"/>
    <w:rsid w:val="00060042"/>
    <w:rsid w:val="000719ED"/>
    <w:rsid w:val="0008685D"/>
    <w:rsid w:val="00090860"/>
    <w:rsid w:val="00102D64"/>
    <w:rsid w:val="00112FD7"/>
    <w:rsid w:val="00150ABD"/>
    <w:rsid w:val="001946FC"/>
    <w:rsid w:val="001B3188"/>
    <w:rsid w:val="00222466"/>
    <w:rsid w:val="0024753C"/>
    <w:rsid w:val="0027337D"/>
    <w:rsid w:val="00276026"/>
    <w:rsid w:val="002B4549"/>
    <w:rsid w:val="00310F17"/>
    <w:rsid w:val="00322A46"/>
    <w:rsid w:val="003326CB"/>
    <w:rsid w:val="00353B60"/>
    <w:rsid w:val="00376291"/>
    <w:rsid w:val="00380FD1"/>
    <w:rsid w:val="00383D02"/>
    <w:rsid w:val="00385DE7"/>
    <w:rsid w:val="003D1B71"/>
    <w:rsid w:val="004E158A"/>
    <w:rsid w:val="00556C46"/>
    <w:rsid w:val="00565C77"/>
    <w:rsid w:val="0056708E"/>
    <w:rsid w:val="005801E5"/>
    <w:rsid w:val="00590471"/>
    <w:rsid w:val="005D01FA"/>
    <w:rsid w:val="00653E17"/>
    <w:rsid w:val="006A08E8"/>
    <w:rsid w:val="006D79A8"/>
    <w:rsid w:val="0072353B"/>
    <w:rsid w:val="007575B6"/>
    <w:rsid w:val="007B3C81"/>
    <w:rsid w:val="007C0042"/>
    <w:rsid w:val="007D67CA"/>
    <w:rsid w:val="007E668F"/>
    <w:rsid w:val="007F5B63"/>
    <w:rsid w:val="00803A0A"/>
    <w:rsid w:val="00846CB9"/>
    <w:rsid w:val="008566AA"/>
    <w:rsid w:val="008A1E6E"/>
    <w:rsid w:val="008C024F"/>
    <w:rsid w:val="008C2CFC"/>
    <w:rsid w:val="008C6C58"/>
    <w:rsid w:val="00912DC8"/>
    <w:rsid w:val="009475DC"/>
    <w:rsid w:val="00967B93"/>
    <w:rsid w:val="009D090F"/>
    <w:rsid w:val="00A31464"/>
    <w:rsid w:val="00A31B16"/>
    <w:rsid w:val="00A33613"/>
    <w:rsid w:val="00A47A8D"/>
    <w:rsid w:val="00AC6C7E"/>
    <w:rsid w:val="00B4158A"/>
    <w:rsid w:val="00B6466C"/>
    <w:rsid w:val="00BB1B5D"/>
    <w:rsid w:val="00BC22C7"/>
    <w:rsid w:val="00BD0AEF"/>
    <w:rsid w:val="00BD195A"/>
    <w:rsid w:val="00C07240"/>
    <w:rsid w:val="00C14078"/>
    <w:rsid w:val="00C50E4D"/>
    <w:rsid w:val="00CE1E3D"/>
    <w:rsid w:val="00D053FA"/>
    <w:rsid w:val="00DC3F0A"/>
    <w:rsid w:val="00E26AED"/>
    <w:rsid w:val="00E73AB8"/>
    <w:rsid w:val="00E90A60"/>
    <w:rsid w:val="00ED47F7"/>
    <w:rsid w:val="00EE7E09"/>
    <w:rsid w:val="00F0223C"/>
    <w:rsid w:val="00F02405"/>
    <w:rsid w:val="00F3235D"/>
    <w:rsid w:val="00F32393"/>
    <w:rsid w:val="00F660C7"/>
    <w:rsid w:val="00F71226"/>
    <w:rsid w:val="00F878BD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380FD1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60C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62A3C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C50E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B318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60C7"/>
    <w:rPr>
      <w:rFonts w:asciiTheme="majorHAnsi" w:eastAsiaTheme="majorEastAsia" w:hAnsiTheme="majorHAnsi" w:cstheme="majorBidi"/>
      <w:color w:val="162A3C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16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2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saqlain017.github.io/Creative_Agency-Landing-Page/" TargetMode="External"/><Relationship Id="rId18" Type="http://schemas.openxmlformats.org/officeDocument/2006/relationships/image" Target="media/image2.png"/><Relationship Id="rId26" Type="http://schemas.openxmlformats.org/officeDocument/2006/relationships/hyperlink" Target="https://saqlain017.github.io/portfolio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hyperlink" Target="https://www.coursera.org/account/accomplishments/certificate/A9K55M92HCR2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www.coursera.org/account/accomplishments/certificate/QABLEAPLXZHP" TargetMode="External"/><Relationship Id="rId20" Type="http://schemas.openxmlformats.org/officeDocument/2006/relationships/image" Target="media/image4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hyperlink" Target="https://www.coursera.org/account/accomplishments/certificate/DMYUTUPZN2RZ" TargetMode="External"/><Relationship Id="rId23" Type="http://schemas.openxmlformats.org/officeDocument/2006/relationships/image" Target="media/image7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aqlain017.github.io/IT-Centre-Front-End/" TargetMode="External"/><Relationship Id="rId22" Type="http://schemas.openxmlformats.org/officeDocument/2006/relationships/image" Target="media/image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novo\AppData\Roaming\Microsoft\Templates\Bubbl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E76FCC6CEEF84AF599213E37A74786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A2645B9-4647-46EE-BA0B-90CCE8174C8E}"/>
      </w:docPartPr>
      <w:docPartBody>
        <w:p w:rsidR="0001752A" w:rsidRDefault="00034F12">
          <w:pPr>
            <w:pStyle w:val="E76FCC6CEEF84AF599213E37A747868B"/>
          </w:pPr>
          <w:r w:rsidRPr="00AC6C7E">
            <w:t>Education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284B"/>
    <w:rsid w:val="0001752A"/>
    <w:rsid w:val="00034F12"/>
    <w:rsid w:val="00185396"/>
    <w:rsid w:val="004C5AAC"/>
    <w:rsid w:val="005A284B"/>
    <w:rsid w:val="008F3192"/>
    <w:rsid w:val="00F10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7D36A1723D345AE903474C61C235DEF">
    <w:name w:val="07D36A1723D345AE903474C61C235DEF"/>
  </w:style>
  <w:style w:type="paragraph" w:customStyle="1" w:styleId="53925181D03B49C7A0ED5E863C6BF2C9">
    <w:name w:val="53925181D03B49C7A0ED5E863C6BF2C9"/>
  </w:style>
  <w:style w:type="paragraph" w:customStyle="1" w:styleId="7D8894985E0142799C2CBDF4B50113DB">
    <w:name w:val="7D8894985E0142799C2CBDF4B50113DB"/>
  </w:style>
  <w:style w:type="paragraph" w:customStyle="1" w:styleId="0CE7E0DD468148A9A163B06D4597914C">
    <w:name w:val="0CE7E0DD468148A9A163B06D4597914C"/>
  </w:style>
  <w:style w:type="paragraph" w:customStyle="1" w:styleId="423BBE3AD01E458CB8404B393E7627AE">
    <w:name w:val="423BBE3AD01E458CB8404B393E7627AE"/>
  </w:style>
  <w:style w:type="paragraph" w:customStyle="1" w:styleId="9073B3692CEB4720941378970C522780">
    <w:name w:val="9073B3692CEB4720941378970C522780"/>
  </w:style>
  <w:style w:type="paragraph" w:customStyle="1" w:styleId="AED76D05D4684EFDA5823A7D842AAE0B">
    <w:name w:val="AED76D05D4684EFDA5823A7D842AAE0B"/>
  </w:style>
  <w:style w:type="paragraph" w:customStyle="1" w:styleId="3EDFB8643BF347448CCC249072E2BE2D">
    <w:name w:val="3EDFB8643BF347448CCC249072E2BE2D"/>
  </w:style>
  <w:style w:type="paragraph" w:customStyle="1" w:styleId="9D6788134ACC4957823046C3E3BD3763">
    <w:name w:val="9D6788134ACC4957823046C3E3BD3763"/>
  </w:style>
  <w:style w:type="paragraph" w:customStyle="1" w:styleId="35336060022A42EB8171FDB7D6E9FB88">
    <w:name w:val="35336060022A42EB8171FDB7D6E9FB88"/>
  </w:style>
  <w:style w:type="paragraph" w:customStyle="1" w:styleId="CD2C49D6B93642FEBDA1B1C453DE9934">
    <w:name w:val="CD2C49D6B93642FEBDA1B1C453DE9934"/>
  </w:style>
  <w:style w:type="paragraph" w:customStyle="1" w:styleId="DFEDC66FA6E44246875DDDC3994436B4">
    <w:name w:val="DFEDC66FA6E44246875DDDC3994436B4"/>
  </w:style>
  <w:style w:type="paragraph" w:customStyle="1" w:styleId="3EBD02668DC649EABCFF3C250A377E71">
    <w:name w:val="3EBD02668DC649EABCFF3C250A377E71"/>
  </w:style>
  <w:style w:type="paragraph" w:customStyle="1" w:styleId="7369DEC8DB934FBEA41EE60486FC911D">
    <w:name w:val="7369DEC8DB934FBEA41EE60486FC911D"/>
  </w:style>
  <w:style w:type="paragraph" w:customStyle="1" w:styleId="B975686D2B5B43C98AEA64F8930D41C4">
    <w:name w:val="B975686D2B5B43C98AEA64F8930D41C4"/>
  </w:style>
  <w:style w:type="paragraph" w:customStyle="1" w:styleId="453CE60C0CCD42169AC748EB661CFABE">
    <w:name w:val="453CE60C0CCD42169AC748EB661CFABE"/>
  </w:style>
  <w:style w:type="paragraph" w:customStyle="1" w:styleId="F4D967D4EC964CE48DE39027A72A5534">
    <w:name w:val="F4D967D4EC964CE48DE39027A72A5534"/>
  </w:style>
  <w:style w:type="paragraph" w:customStyle="1" w:styleId="192FBBB4FE8F4536A0708C379ABC9796">
    <w:name w:val="192FBBB4FE8F4536A0708C379ABC9796"/>
  </w:style>
  <w:style w:type="paragraph" w:customStyle="1" w:styleId="BAE40B0D47094FD3B2B68CD56512643E">
    <w:name w:val="BAE40B0D47094FD3B2B68CD56512643E"/>
  </w:style>
  <w:style w:type="paragraph" w:customStyle="1" w:styleId="E76FCC6CEEF84AF599213E37A747868B">
    <w:name w:val="E76FCC6CEEF84AF599213E37A747868B"/>
  </w:style>
  <w:style w:type="paragraph" w:customStyle="1" w:styleId="708867308A684740B561960BF1E1CD33">
    <w:name w:val="708867308A684740B561960BF1E1CD33"/>
  </w:style>
  <w:style w:type="paragraph" w:customStyle="1" w:styleId="55563446A22E4FBE8DCDC80D39896B18">
    <w:name w:val="55563446A22E4FBE8DCDC80D39896B18"/>
  </w:style>
  <w:style w:type="paragraph" w:customStyle="1" w:styleId="07B18A40FBF443A8A6F1F8EE5849E131">
    <w:name w:val="07B18A40FBF443A8A6F1F8EE5849E131"/>
  </w:style>
  <w:style w:type="paragraph" w:customStyle="1" w:styleId="7E45ED15906E4378A9C3AFF3598E813A">
    <w:name w:val="7E45ED15906E4378A9C3AFF3598E813A"/>
  </w:style>
  <w:style w:type="paragraph" w:customStyle="1" w:styleId="D3EE9A95D92D42108B7DC26B9B2AF308">
    <w:name w:val="D3EE9A95D92D42108B7DC26B9B2AF308"/>
  </w:style>
  <w:style w:type="paragraph" w:customStyle="1" w:styleId="04C7F3B3EAF64DBBA7FC590E9BA1B020">
    <w:name w:val="04C7F3B3EAF64DBBA7FC590E9BA1B020"/>
  </w:style>
  <w:style w:type="paragraph" w:customStyle="1" w:styleId="819A7EA30820492E8AD227F482115B53">
    <w:name w:val="819A7EA30820492E8AD227F482115B53"/>
  </w:style>
  <w:style w:type="paragraph" w:customStyle="1" w:styleId="4EDC9A69D5AE414D8B6D217C4741E30A">
    <w:name w:val="4EDC9A69D5AE414D8B6D217C4741E30A"/>
  </w:style>
  <w:style w:type="paragraph" w:customStyle="1" w:styleId="1E5E5A9132524182B999A2D6AA427D5B">
    <w:name w:val="1E5E5A9132524182B999A2D6AA427D5B"/>
  </w:style>
  <w:style w:type="paragraph" w:customStyle="1" w:styleId="650A3E4A80F84452B161AAFCD2B96503">
    <w:name w:val="650A3E4A80F84452B161AAFCD2B96503"/>
  </w:style>
  <w:style w:type="paragraph" w:customStyle="1" w:styleId="9A06E5307C814BA99EED127949558F55">
    <w:name w:val="9A06E5307C814BA99EED127949558F55"/>
  </w:style>
  <w:style w:type="paragraph" w:customStyle="1" w:styleId="E4A0BF9A28B0474D91E0A77D8D1A5036">
    <w:name w:val="E4A0BF9A28B0474D91E0A77D8D1A5036"/>
  </w:style>
  <w:style w:type="paragraph" w:customStyle="1" w:styleId="305BFA9AFCEB492D8BC781080CE7D841">
    <w:name w:val="305BFA9AFCEB492D8BC781080CE7D841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78B2719A2FF44F2A89378DC27B17E6AE">
    <w:name w:val="78B2719A2FF44F2A89378DC27B17E6AE"/>
  </w:style>
  <w:style w:type="paragraph" w:customStyle="1" w:styleId="C33D4935DEAA44658046F8AD473E11AF">
    <w:name w:val="C33D4935DEAA44658046F8AD473E11AF"/>
    <w:rsid w:val="005A284B"/>
  </w:style>
  <w:style w:type="paragraph" w:customStyle="1" w:styleId="BA29938903EE497286BE78BA621185C4">
    <w:name w:val="BA29938903EE497286BE78BA621185C4"/>
    <w:rsid w:val="005A284B"/>
  </w:style>
  <w:style w:type="paragraph" w:customStyle="1" w:styleId="44D02A02FA1E462C99556100B67C3194">
    <w:name w:val="44D02A02FA1E462C99556100B67C3194"/>
    <w:rsid w:val="005A284B"/>
  </w:style>
  <w:style w:type="paragraph" w:customStyle="1" w:styleId="913A29DE6B914150A6F51473396DFCDD">
    <w:name w:val="913A29DE6B914150A6F51473396DFCDD"/>
    <w:rsid w:val="005A284B"/>
  </w:style>
  <w:style w:type="paragraph" w:customStyle="1" w:styleId="75A403F99547415B8E79E41EF7EF2BFA">
    <w:name w:val="75A403F99547415B8E79E41EF7EF2BFA"/>
    <w:rsid w:val="005A284B"/>
  </w:style>
  <w:style w:type="paragraph" w:customStyle="1" w:styleId="04B91E865E0942C5AC69371FBBEA1DB6">
    <w:name w:val="04B91E865E0942C5AC69371FBBEA1DB6"/>
    <w:rsid w:val="005A284B"/>
  </w:style>
  <w:style w:type="paragraph" w:customStyle="1" w:styleId="B9F1268FB427447D88FC0330080FB648">
    <w:name w:val="B9F1268FB427447D88FC0330080FB648"/>
    <w:rsid w:val="005A284B"/>
  </w:style>
  <w:style w:type="paragraph" w:customStyle="1" w:styleId="BF97EB55E7084AD4A1A5C456D1ACC400">
    <w:name w:val="BF97EB55E7084AD4A1A5C456D1ACC400"/>
    <w:rsid w:val="005A284B"/>
  </w:style>
  <w:style w:type="paragraph" w:customStyle="1" w:styleId="7B9944AC7E284943A9502285BBC381F8">
    <w:name w:val="7B9944AC7E284943A9502285BBC381F8"/>
    <w:rsid w:val="0001752A"/>
  </w:style>
  <w:style w:type="paragraph" w:customStyle="1" w:styleId="CCC4DCD801E948FCAB4FAF66A08B4BC7">
    <w:name w:val="CCC4DCD801E948FCAB4FAF66A08B4BC7"/>
    <w:rsid w:val="0001752A"/>
  </w:style>
  <w:style w:type="paragraph" w:customStyle="1" w:styleId="39D5AB3E8BEA4E7494A9D48BD9C144F6">
    <w:name w:val="39D5AB3E8BEA4E7494A9D48BD9C144F6"/>
    <w:rsid w:val="0001752A"/>
  </w:style>
  <w:style w:type="paragraph" w:customStyle="1" w:styleId="F8AB4F1E9DD84F2890A95CBC9E254772">
    <w:name w:val="F8AB4F1E9DD84F2890A95CBC9E254772"/>
    <w:rsid w:val="0001752A"/>
  </w:style>
  <w:style w:type="paragraph" w:customStyle="1" w:styleId="5E4DD5FB35E94A3EA92FDCDA891AE395">
    <w:name w:val="5E4DD5FB35E94A3EA92FDCDA891AE395"/>
    <w:rsid w:val="0001752A"/>
  </w:style>
  <w:style w:type="paragraph" w:customStyle="1" w:styleId="E23D365872C04FF5AFE530C65B74D75A">
    <w:name w:val="E23D365872C04FF5AFE530C65B74D75A"/>
    <w:rsid w:val="0001752A"/>
  </w:style>
  <w:style w:type="paragraph" w:customStyle="1" w:styleId="74CD8357AD304E68BFF858B0231C5C7A">
    <w:name w:val="74CD8357AD304E68BFF858B0231C5C7A"/>
    <w:rsid w:val="0001752A"/>
  </w:style>
  <w:style w:type="paragraph" w:customStyle="1" w:styleId="242C9C9F693C4EEE8D4FEA87BA65B15A">
    <w:name w:val="242C9C9F693C4EEE8D4FEA87BA65B15A"/>
    <w:rsid w:val="0001752A"/>
  </w:style>
  <w:style w:type="paragraph" w:customStyle="1" w:styleId="C169DBF862ED460E948BAFC6E88AD332">
    <w:name w:val="C169DBF862ED460E948BAFC6E88AD332"/>
    <w:rsid w:val="0001752A"/>
  </w:style>
  <w:style w:type="paragraph" w:customStyle="1" w:styleId="08C9C4868AEB407FA8D094B43ABBDAD8">
    <w:name w:val="08C9C4868AEB407FA8D094B43ABBDAD8"/>
    <w:rsid w:val="0001752A"/>
  </w:style>
  <w:style w:type="paragraph" w:customStyle="1" w:styleId="7E3130CD542743088370851DF870728C">
    <w:name w:val="7E3130CD542743088370851DF870728C"/>
    <w:rsid w:val="0001752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068445A6-2FFE-4AFD-AFEA-BC88CCA64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Bubbles resume</Template>
  <TotalTime>0</TotalTime>
  <Pages>1</Pages>
  <Words>319</Words>
  <Characters>1823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2022-12-30T17:32:00Z</dcterms:created>
  <dcterms:modified xsi:type="dcterms:W3CDTF">2023-05-05T09:11:00Z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